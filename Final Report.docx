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5D60C" w14:textId="77777777" w:rsidR="0013628C" w:rsidRDefault="00ED1581" w:rsidP="0015552A">
      <w:r>
        <w:t>Class: CS5137 – Machine Learning</w:t>
      </w:r>
    </w:p>
    <w:p w14:paraId="37015DD5" w14:textId="77777777" w:rsidR="005E0CCE" w:rsidRDefault="005E0CCE" w:rsidP="0015552A">
      <w:r>
        <w:t xml:space="preserve">From: </w:t>
      </w:r>
      <w:r w:rsidR="00A622BB">
        <w:t>Tyler Rose</w:t>
      </w:r>
      <w:r w:rsidR="002356E0">
        <w:t xml:space="preserve"> </w:t>
      </w:r>
      <w:r w:rsidR="00ED1581">
        <w:t>and Seth Dippold</w:t>
      </w:r>
    </w:p>
    <w:p w14:paraId="4A797531" w14:textId="77777777" w:rsidR="005E0CCE" w:rsidRPr="00ED1581" w:rsidRDefault="005E0CCE" w:rsidP="0015552A">
      <w:r>
        <w:t xml:space="preserve">Date: </w:t>
      </w:r>
      <w:r w:rsidR="00ED1581">
        <w:t>12/08/2017</w:t>
      </w:r>
    </w:p>
    <w:p w14:paraId="3091B736" w14:textId="77777777" w:rsidR="005E0CCE" w:rsidRPr="00ED1581" w:rsidRDefault="005E0CCE" w:rsidP="0015552A">
      <w:r>
        <w:t xml:space="preserve">Subject: </w:t>
      </w:r>
      <w:r w:rsidR="00ED1581">
        <w:t>Gotta Type ‘em All – An Analysis of Classification Algorithms</w:t>
      </w:r>
    </w:p>
    <w:p w14:paraId="612E675C" w14:textId="77777777" w:rsidR="005E0CCE" w:rsidRDefault="005E0CCE" w:rsidP="0015552A">
      <w:pPr>
        <w:widowControl w:val="0"/>
        <w:autoSpaceDE w:val="0"/>
        <w:autoSpaceDN w:val="0"/>
        <w:adjustRightInd w:val="0"/>
        <w:spacing w:after="280"/>
        <w:rPr>
          <w:rFonts w:cs="Arial"/>
        </w:rPr>
      </w:pPr>
    </w:p>
    <w:p w14:paraId="4C401EF8" w14:textId="77777777" w:rsidR="005E0CCE" w:rsidRPr="005E0CCE" w:rsidRDefault="005E0CCE" w:rsidP="00E1357A">
      <w:pPr>
        <w:widowControl w:val="0"/>
        <w:autoSpaceDE w:val="0"/>
        <w:autoSpaceDN w:val="0"/>
        <w:adjustRightInd w:val="0"/>
        <w:spacing w:after="280"/>
        <w:rPr>
          <w:rFonts w:cs="Arial"/>
        </w:rPr>
      </w:pPr>
      <w:r w:rsidRPr="005E0CCE">
        <w:rPr>
          <w:rFonts w:cs="Arial"/>
          <w:b/>
          <w:sz w:val="28"/>
          <w:szCs w:val="28"/>
        </w:rPr>
        <w:t>INTRODUCTION</w:t>
      </w:r>
      <w:r>
        <w:rPr>
          <w:rFonts w:cs="Arial"/>
        </w:rPr>
        <w:br/>
      </w:r>
      <w:r w:rsidR="00ED1581">
        <w:rPr>
          <w:rFonts w:cs="Arial"/>
        </w:rPr>
        <w:t xml:space="preserve">This project faced the challenge of classifying a given Pokémon based on </w:t>
      </w:r>
      <w:r w:rsidR="00062B4E">
        <w:rPr>
          <w:rFonts w:cs="Arial"/>
        </w:rPr>
        <w:t>its different stati</w:t>
      </w:r>
      <w:r w:rsidR="00E1357A">
        <w:rPr>
          <w:rFonts w:cs="Arial"/>
        </w:rPr>
        <w:t>sti</w:t>
      </w:r>
      <w:r w:rsidR="00062B4E">
        <w:rPr>
          <w:rFonts w:cs="Arial"/>
        </w:rPr>
        <w:t>cs: Hit Points, Attack, Defense, Special Attack, Special Defense, and Speed.</w:t>
      </w:r>
      <w:r w:rsidR="006B13D8">
        <w:rPr>
          <w:rFonts w:cs="Arial"/>
        </w:rPr>
        <w:t xml:space="preserve"> Given that new Pokémon are released roughly every two years, this would allow anyone to determine the type of the Pokémon</w:t>
      </w:r>
      <w:r w:rsidR="00E1357A">
        <w:rPr>
          <w:rFonts w:cs="Arial"/>
        </w:rPr>
        <w:t xml:space="preserve">, the available types are Bug, Dark, Dragon, Electric, Fairy, Fighting, Fire, Flying, Ghost, Grass, Ground, Ice, Normal, Poison, Psychic, Rock, Steel, and Water. This problem is challenging because of the small amount of statistics in comparison with the large number of types. Through experience with the many games of Pokémon, many players consider certain types of Pokémon to be weaker. This project aims to make these considerations fact through classification by Decision Tree, </w:t>
      </w:r>
      <w:r w:rsidR="00AF60EE">
        <w:rPr>
          <w:rFonts w:cs="Arial"/>
        </w:rPr>
        <w:t>SVM, Naïve Bayes, and Nearest Neighbors algorithms.</w:t>
      </w:r>
    </w:p>
    <w:p w14:paraId="52F0F52C" w14:textId="77777777" w:rsidR="00340066" w:rsidRPr="005B4183" w:rsidRDefault="00ED1581" w:rsidP="005B4183">
      <w:pPr>
        <w:widowControl w:val="0"/>
        <w:autoSpaceDE w:val="0"/>
        <w:autoSpaceDN w:val="0"/>
        <w:adjustRightInd w:val="0"/>
        <w:spacing w:after="280"/>
        <w:rPr>
          <w:rFonts w:cs="Arial"/>
        </w:rPr>
      </w:pPr>
      <w:r>
        <w:rPr>
          <w:rFonts w:cs="Arial"/>
          <w:b/>
          <w:sz w:val="28"/>
          <w:szCs w:val="28"/>
        </w:rPr>
        <w:t>BASIC APPROACH</w:t>
      </w:r>
      <w:r w:rsidR="005E0CCE">
        <w:rPr>
          <w:rFonts w:cs="Arial"/>
        </w:rPr>
        <w:br/>
      </w:r>
      <w:r w:rsidR="00AF60EE">
        <w:rPr>
          <w:rFonts w:cs="Arial"/>
        </w:rPr>
        <w:t xml:space="preserve">This project will be approached by splitting the dataset of necessary information into a training and validation set. The training set will contain 4/5 of the data while the validation set will contain the remaining 1/5 of the data. Each of the classification algorithms will then be used with these sets to find the </w:t>
      </w:r>
      <w:r w:rsidR="00AF2B80">
        <w:rPr>
          <w:rFonts w:cs="Arial"/>
        </w:rPr>
        <w:t>accuracy based on the training data and the accura</w:t>
      </w:r>
      <w:r w:rsidR="005B4183">
        <w:rPr>
          <w:rFonts w:cs="Arial"/>
        </w:rPr>
        <w:t>cy based on the validation data.</w:t>
      </w:r>
    </w:p>
    <w:p w14:paraId="00FA741A" w14:textId="77777777" w:rsidR="005E0CCE" w:rsidRPr="005E0CCE" w:rsidRDefault="00ED1581" w:rsidP="0015552A">
      <w:pPr>
        <w:rPr>
          <w:rFonts w:cs="Arial"/>
          <w:b/>
          <w:sz w:val="28"/>
          <w:szCs w:val="28"/>
        </w:rPr>
      </w:pPr>
      <w:r>
        <w:rPr>
          <w:rFonts w:cs="Arial"/>
          <w:b/>
          <w:sz w:val="28"/>
          <w:szCs w:val="28"/>
        </w:rPr>
        <w:t>EXPERIMENTAL SETUP</w:t>
      </w:r>
    </w:p>
    <w:p w14:paraId="2344B821" w14:textId="77777777" w:rsidR="00D256CA" w:rsidRDefault="005E0CCE" w:rsidP="0015552A">
      <w:pPr>
        <w:rPr>
          <w:rFonts w:cs="Arial"/>
        </w:rPr>
      </w:pPr>
      <w:r w:rsidRPr="005E0CCE">
        <w:rPr>
          <w:rFonts w:cs="Arial"/>
        </w:rPr>
        <w:t xml:space="preserve">In hac habitasse platea dictumst. Duis mattis, mi ut iaculis dictum, felis neque faucibus tellus, nec tincidunt ante ante ac nisi. Pellentesque vitae velit id eros pulvinar tempus eget vel quam. Nam ac urna magna, eu aliquet arcu. Pellentesque blandit placerat accumsan. Aliquam erat volutpat. Phasellus vehicula semper quam, sit amet rhoncus odio molestie ut. </w:t>
      </w:r>
    </w:p>
    <w:p w14:paraId="1E5883B0" w14:textId="77777777" w:rsidR="005B4183" w:rsidRDefault="005B4183" w:rsidP="0015552A">
      <w:pPr>
        <w:rPr>
          <w:rFonts w:cs="Arial"/>
        </w:rPr>
      </w:pPr>
    </w:p>
    <w:p w14:paraId="44C0B0AB" w14:textId="77777777" w:rsidR="00D256CA" w:rsidRPr="00D256CA" w:rsidRDefault="00ED1581" w:rsidP="0015552A">
      <w:pPr>
        <w:rPr>
          <w:rFonts w:cs="Arial"/>
          <w:b/>
          <w:sz w:val="28"/>
        </w:rPr>
      </w:pPr>
      <w:r>
        <w:rPr>
          <w:rFonts w:cs="Arial"/>
          <w:b/>
          <w:sz w:val="28"/>
        </w:rPr>
        <w:t>EXPERIMENTAL RESULTS</w:t>
      </w:r>
    </w:p>
    <w:p w14:paraId="2F467B62" w14:textId="77777777" w:rsidR="005E0CCE" w:rsidRDefault="00D256CA" w:rsidP="00ED1581">
      <w:pPr>
        <w:rPr>
          <w:rFonts w:cs="Arial"/>
        </w:rPr>
      </w:pPr>
      <w:r>
        <w:t xml:space="preserve"> </w:t>
      </w:r>
      <w:r w:rsidR="005B4183" w:rsidRPr="005E0CCE">
        <w:rPr>
          <w:rFonts w:cs="Arial"/>
        </w:rPr>
        <w:t>Nulla ac lacus in eros posuere tincidunt. Etiam nec dui vel leo sollicitudin pellentesque. Morbi eget odio sapien, sed viverra ligula. Suspendisse congue, ligula imperdiet adipiscing malesuada, lectus arcu venenatis magna, eu ultrices eros ligula eget diam. Vestibulum ullamcorper risus sit amet magna fermentum at condimentum lorem accumsan. In ut diam nec purus vestibulum pharetra eget quis eros. Cras sollicitudin ultricies tempor.</w:t>
      </w:r>
    </w:p>
    <w:p w14:paraId="76647D9C" w14:textId="77777777" w:rsidR="00D84D46" w:rsidRDefault="00D84D46" w:rsidP="00ED1581">
      <w:pPr>
        <w:rPr>
          <w:rFonts w:cs="Arial"/>
        </w:rPr>
      </w:pPr>
    </w:p>
    <w:p w14:paraId="0833AF34" w14:textId="3F2816BE" w:rsidR="00D84D46" w:rsidRDefault="00D84D46" w:rsidP="00ED1581">
      <w:pPr>
        <w:rPr>
          <w:rFonts w:cs="Arial"/>
          <w:b/>
          <w:sz w:val="28"/>
        </w:rPr>
      </w:pPr>
      <w:r>
        <w:rPr>
          <w:rFonts w:cs="Arial"/>
          <w:b/>
          <w:sz w:val="28"/>
        </w:rPr>
        <w:br w:type="page"/>
      </w:r>
      <w:bookmarkStart w:id="0" w:name="_GoBack"/>
      <w:bookmarkEnd w:id="0"/>
    </w:p>
    <w:sdt>
      <w:sdtPr>
        <w:id w:val="232748011"/>
        <w:docPartObj>
          <w:docPartGallery w:val="Bibliographies"/>
          <w:docPartUnique/>
        </w:docPartObj>
      </w:sdtPr>
      <w:sdtEndPr>
        <w:rPr>
          <w:rFonts w:asciiTheme="minorHAnsi" w:eastAsiaTheme="minorEastAsia" w:hAnsiTheme="minorHAnsi" w:cstheme="minorBidi"/>
          <w:color w:val="auto"/>
          <w:sz w:val="24"/>
          <w:szCs w:val="24"/>
          <w:lang w:bidi="ar-SA"/>
        </w:rPr>
      </w:sdtEndPr>
      <w:sdtContent>
        <w:p w14:paraId="06A4CFEF" w14:textId="209ECB74" w:rsidR="00BD547B" w:rsidRDefault="00BD547B">
          <w:pPr>
            <w:pStyle w:val="Heading1"/>
          </w:pPr>
          <w:r>
            <w:t>Works Cited</w:t>
          </w:r>
        </w:p>
        <w:p w14:paraId="1742CB4F" w14:textId="77777777" w:rsidR="00BD547B" w:rsidRDefault="00BD547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
            <w:gridCol w:w="8984"/>
          </w:tblGrid>
          <w:tr w:rsidR="00BD547B" w14:paraId="38E274C2" w14:textId="77777777">
            <w:trPr>
              <w:divId w:val="333843524"/>
              <w:tblCellSpacing w:w="15" w:type="dxa"/>
            </w:trPr>
            <w:tc>
              <w:tcPr>
                <w:tcW w:w="50" w:type="pct"/>
                <w:hideMark/>
              </w:tcPr>
              <w:p w14:paraId="0FE7123E" w14:textId="77777777" w:rsidR="00BD547B" w:rsidRDefault="00BD547B">
                <w:pPr>
                  <w:pStyle w:val="Bibliography"/>
                  <w:rPr>
                    <w:noProof/>
                  </w:rPr>
                </w:pPr>
                <w:r>
                  <w:rPr>
                    <w:noProof/>
                  </w:rPr>
                  <w:t xml:space="preserve">[1] </w:t>
                </w:r>
              </w:p>
            </w:tc>
            <w:tc>
              <w:tcPr>
                <w:tcW w:w="0" w:type="auto"/>
                <w:hideMark/>
              </w:tcPr>
              <w:p w14:paraId="2EB38AD9" w14:textId="77777777" w:rsidR="00BD547B" w:rsidRDefault="00BD547B">
                <w:pPr>
                  <w:pStyle w:val="Bibliography"/>
                  <w:rPr>
                    <w:noProof/>
                  </w:rPr>
                </w:pPr>
                <w:r>
                  <w:rPr>
                    <w:noProof/>
                  </w:rPr>
                  <w:t xml:space="preserve">L. Buitinck, G. Louppe, M. Blondel, F. Pedregosa, A. Mueller, O. Grisel, V. Niculae, P. Prettenhofer, A. Gramfort, J. Grobler, R. Layton, J. Vanderplas, A. Joly, B. Holt and G. Varoquaux, API design for machine learning software: experiences from the scikit-learn project, Ithaca: Cornell University, 2013. </w:t>
                </w:r>
              </w:p>
            </w:tc>
          </w:tr>
        </w:tbl>
        <w:p w14:paraId="62A60CB8" w14:textId="77777777" w:rsidR="00BD547B" w:rsidRDefault="00BD547B">
          <w:pPr>
            <w:divId w:val="333843524"/>
            <w:rPr>
              <w:rFonts w:eastAsia="Times New Roman"/>
              <w:noProof/>
            </w:rPr>
          </w:pPr>
        </w:p>
        <w:p w14:paraId="7BC9A8D6" w14:textId="787E4EB7" w:rsidR="00BD547B" w:rsidRDefault="00BD547B">
          <w:r>
            <w:rPr>
              <w:b/>
              <w:bCs/>
            </w:rPr>
            <w:fldChar w:fldCharType="end"/>
          </w:r>
        </w:p>
      </w:sdtContent>
    </w:sdt>
    <w:p w14:paraId="01B796F1" w14:textId="4D0E7B6F" w:rsidR="00D84D46" w:rsidRPr="00D84D46" w:rsidRDefault="00D84D46" w:rsidP="00ED1581">
      <w:pPr>
        <w:rPr>
          <w:rFonts w:cs="Arial"/>
          <w:b/>
          <w:sz w:val="28"/>
        </w:rPr>
      </w:pPr>
    </w:p>
    <w:sectPr w:rsidR="00D84D46" w:rsidRPr="00D84D46" w:rsidSect="005E0CC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63BF50" w14:textId="77777777" w:rsidR="00001285" w:rsidRDefault="00001285" w:rsidP="005F1CFF">
      <w:r>
        <w:separator/>
      </w:r>
    </w:p>
  </w:endnote>
  <w:endnote w:type="continuationSeparator" w:id="0">
    <w:p w14:paraId="69A465C5" w14:textId="77777777" w:rsidR="00001285" w:rsidRDefault="00001285" w:rsidP="005F1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4F99F" w14:textId="77777777" w:rsidR="005F1CFF" w:rsidRDefault="00A622BB" w:rsidP="005F1CFF">
    <w:pPr>
      <w:pStyle w:val="Footer"/>
      <w:jc w:val="right"/>
    </w:pPr>
    <w:r>
      <w:rPr>
        <w:rStyle w:val="PageNumber"/>
      </w:rPr>
      <w:t>Rose</w:t>
    </w:r>
    <w:r w:rsidR="002356E0">
      <w:rPr>
        <w:rStyle w:val="PageNumber"/>
      </w:rPr>
      <w:t xml:space="preserve"> </w:t>
    </w:r>
    <w:r w:rsidR="00FC2E2C">
      <w:rPr>
        <w:rStyle w:val="PageNumber"/>
      </w:rPr>
      <w:fldChar w:fldCharType="begin"/>
    </w:r>
    <w:r w:rsidR="005F1CFF">
      <w:rPr>
        <w:rStyle w:val="PageNumber"/>
      </w:rPr>
      <w:instrText xml:space="preserve"> PAGE </w:instrText>
    </w:r>
    <w:r w:rsidR="00FC2E2C">
      <w:rPr>
        <w:rStyle w:val="PageNumber"/>
      </w:rPr>
      <w:fldChar w:fldCharType="separate"/>
    </w:r>
    <w:r w:rsidR="00001285">
      <w:rPr>
        <w:rStyle w:val="PageNumber"/>
        <w:noProof/>
      </w:rPr>
      <w:t>1</w:t>
    </w:r>
    <w:r w:rsidR="00FC2E2C">
      <w:rPr>
        <w:rStyle w:val="PageNumber"/>
      </w:rPr>
      <w:fldChar w:fldCharType="end"/>
    </w:r>
    <w:r w:rsidR="00D256CA">
      <w:rPr>
        <w:rStyle w:val="PageNumber"/>
      </w:rPr>
      <w:t xml:space="preserve"> of </w:t>
    </w:r>
    <w:r w:rsidR="00D256CA">
      <w:rPr>
        <w:rStyle w:val="PageNumber"/>
      </w:rPr>
      <w:fldChar w:fldCharType="begin"/>
    </w:r>
    <w:r w:rsidR="00D256CA">
      <w:rPr>
        <w:rStyle w:val="PageNumber"/>
      </w:rPr>
      <w:instrText xml:space="preserve"> NUMPAGES </w:instrText>
    </w:r>
    <w:r w:rsidR="00D256CA">
      <w:rPr>
        <w:rStyle w:val="PageNumber"/>
      </w:rPr>
      <w:fldChar w:fldCharType="separate"/>
    </w:r>
    <w:r w:rsidR="00001285">
      <w:rPr>
        <w:rStyle w:val="PageNumber"/>
        <w:noProof/>
      </w:rPr>
      <w:t>1</w:t>
    </w:r>
    <w:r w:rsidR="00D256CA">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E81C81" w14:textId="77777777" w:rsidR="00001285" w:rsidRDefault="00001285" w:rsidP="005F1CFF">
      <w:r>
        <w:separator/>
      </w:r>
    </w:p>
  </w:footnote>
  <w:footnote w:type="continuationSeparator" w:id="0">
    <w:p w14:paraId="18D63CC0" w14:textId="77777777" w:rsidR="00001285" w:rsidRDefault="00001285" w:rsidP="005F1CF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522D7D"/>
    <w:multiLevelType w:val="hybridMultilevel"/>
    <w:tmpl w:val="010A4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7E4"/>
    <w:rsid w:val="00001285"/>
    <w:rsid w:val="00062B4E"/>
    <w:rsid w:val="0013628C"/>
    <w:rsid w:val="0015552A"/>
    <w:rsid w:val="001E6BE2"/>
    <w:rsid w:val="002139A6"/>
    <w:rsid w:val="002356E0"/>
    <w:rsid w:val="00340066"/>
    <w:rsid w:val="00402D28"/>
    <w:rsid w:val="005B4183"/>
    <w:rsid w:val="005E0CCE"/>
    <w:rsid w:val="005F1CFF"/>
    <w:rsid w:val="00661D1E"/>
    <w:rsid w:val="006B13D8"/>
    <w:rsid w:val="00A32246"/>
    <w:rsid w:val="00A622BB"/>
    <w:rsid w:val="00AE07E4"/>
    <w:rsid w:val="00AF2B80"/>
    <w:rsid w:val="00AF60EE"/>
    <w:rsid w:val="00BD547B"/>
    <w:rsid w:val="00D256CA"/>
    <w:rsid w:val="00D84D46"/>
    <w:rsid w:val="00DD2F19"/>
    <w:rsid w:val="00E1357A"/>
    <w:rsid w:val="00ED1581"/>
    <w:rsid w:val="00FC2E2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7108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47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00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0066"/>
    <w:rPr>
      <w:rFonts w:ascii="Lucida Grande" w:hAnsi="Lucida Grande" w:cs="Lucida Grande"/>
      <w:sz w:val="18"/>
      <w:szCs w:val="18"/>
    </w:rPr>
  </w:style>
  <w:style w:type="paragraph" w:styleId="Header">
    <w:name w:val="header"/>
    <w:basedOn w:val="Normal"/>
    <w:link w:val="HeaderChar"/>
    <w:uiPriority w:val="99"/>
    <w:unhideWhenUsed/>
    <w:rsid w:val="005F1CFF"/>
    <w:pPr>
      <w:tabs>
        <w:tab w:val="center" w:pos="4320"/>
        <w:tab w:val="right" w:pos="8640"/>
      </w:tabs>
    </w:pPr>
  </w:style>
  <w:style w:type="character" w:customStyle="1" w:styleId="HeaderChar">
    <w:name w:val="Header Char"/>
    <w:basedOn w:val="DefaultParagraphFont"/>
    <w:link w:val="Header"/>
    <w:uiPriority w:val="99"/>
    <w:rsid w:val="005F1CFF"/>
  </w:style>
  <w:style w:type="paragraph" w:styleId="Footer">
    <w:name w:val="footer"/>
    <w:basedOn w:val="Normal"/>
    <w:link w:val="FooterChar"/>
    <w:uiPriority w:val="99"/>
    <w:unhideWhenUsed/>
    <w:rsid w:val="005F1CFF"/>
    <w:pPr>
      <w:tabs>
        <w:tab w:val="center" w:pos="4320"/>
        <w:tab w:val="right" w:pos="8640"/>
      </w:tabs>
    </w:pPr>
  </w:style>
  <w:style w:type="character" w:customStyle="1" w:styleId="FooterChar">
    <w:name w:val="Footer Char"/>
    <w:basedOn w:val="DefaultParagraphFont"/>
    <w:link w:val="Footer"/>
    <w:uiPriority w:val="99"/>
    <w:rsid w:val="005F1CFF"/>
  </w:style>
  <w:style w:type="character" w:styleId="PageNumber">
    <w:name w:val="page number"/>
    <w:basedOn w:val="DefaultParagraphFont"/>
    <w:uiPriority w:val="99"/>
    <w:semiHidden/>
    <w:unhideWhenUsed/>
    <w:rsid w:val="005F1CFF"/>
  </w:style>
  <w:style w:type="paragraph" w:styleId="ListParagraph">
    <w:name w:val="List Paragraph"/>
    <w:basedOn w:val="Normal"/>
    <w:uiPriority w:val="34"/>
    <w:qFormat/>
    <w:rsid w:val="00D256CA"/>
    <w:pPr>
      <w:ind w:left="720"/>
      <w:contextualSpacing/>
    </w:pPr>
  </w:style>
  <w:style w:type="character" w:customStyle="1" w:styleId="Heading1Char">
    <w:name w:val="Heading 1 Char"/>
    <w:basedOn w:val="DefaultParagraphFont"/>
    <w:link w:val="Heading1"/>
    <w:uiPriority w:val="9"/>
    <w:rsid w:val="00BD547B"/>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BD54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843524">
      <w:bodyDiv w:val="1"/>
      <w:marLeft w:val="0"/>
      <w:marRight w:val="0"/>
      <w:marTop w:val="0"/>
      <w:marBottom w:val="0"/>
      <w:divBdr>
        <w:top w:val="none" w:sz="0" w:space="0" w:color="auto"/>
        <w:left w:val="none" w:sz="0" w:space="0" w:color="auto"/>
        <w:bottom w:val="none" w:sz="0" w:space="0" w:color="auto"/>
        <w:right w:val="none" w:sz="0" w:space="0" w:color="auto"/>
      </w:divBdr>
    </w:div>
    <w:div w:id="849098021">
      <w:bodyDiv w:val="1"/>
      <w:marLeft w:val="0"/>
      <w:marRight w:val="0"/>
      <w:marTop w:val="0"/>
      <w:marBottom w:val="0"/>
      <w:divBdr>
        <w:top w:val="none" w:sz="0" w:space="0" w:color="auto"/>
        <w:left w:val="none" w:sz="0" w:space="0" w:color="auto"/>
        <w:bottom w:val="none" w:sz="0" w:space="0" w:color="auto"/>
        <w:right w:val="none" w:sz="0" w:space="0" w:color="auto"/>
      </w:divBdr>
    </w:div>
    <w:div w:id="1573198369">
      <w:bodyDiv w:val="1"/>
      <w:marLeft w:val="0"/>
      <w:marRight w:val="0"/>
      <w:marTop w:val="0"/>
      <w:marBottom w:val="0"/>
      <w:divBdr>
        <w:top w:val="none" w:sz="0" w:space="0" w:color="auto"/>
        <w:left w:val="none" w:sz="0" w:space="0" w:color="auto"/>
        <w:bottom w:val="none" w:sz="0" w:space="0" w:color="auto"/>
        <w:right w:val="none" w:sz="0" w:space="0" w:color="auto"/>
      </w:divBdr>
    </w:div>
    <w:div w:id="1890845352">
      <w:bodyDiv w:val="1"/>
      <w:marLeft w:val="0"/>
      <w:marRight w:val="0"/>
      <w:marTop w:val="0"/>
      <w:marBottom w:val="0"/>
      <w:divBdr>
        <w:top w:val="none" w:sz="0" w:space="0" w:color="auto"/>
        <w:left w:val="none" w:sz="0" w:space="0" w:color="auto"/>
        <w:bottom w:val="none" w:sz="0" w:space="0" w:color="auto"/>
        <w:right w:val="none" w:sz="0" w:space="0" w:color="auto"/>
      </w:divBdr>
    </w:div>
    <w:div w:id="19827281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ose/Library/Group%20Containers/UBF8T346G9.Office/User%20Content.localized/Templates.localized/TechWritingMem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Bui13</b:Tag>
    <b:SourceType>Book</b:SourceType>
    <b:Guid>{7DBF9D50-55CE-6847-8940-A315C575151F}</b:Guid>
    <b:Title>API design for machine learning software: experiences from the scikit-learn project</b:Title>
    <b:City>Ithaca</b:City>
    <b:Publisher>Cornell University</b:Publisher>
    <b:Year>2013</b:Year>
    <b:Author>
      <b:Author>
        <b:NameList>
          <b:Person>
            <b:Last>Buitinck</b:Last>
            <b:First>Lars</b:First>
          </b:Person>
          <b:Person>
            <b:Last>Louppe</b:Last>
            <b:First>Gilles</b:First>
          </b:Person>
          <b:Person>
            <b:Last>Blondel</b:Last>
            <b:First>Mathieu</b:First>
          </b:Person>
          <b:Person>
            <b:Last>Pedregosa</b:Last>
            <b:First>Fabian</b:First>
          </b:Person>
          <b:Person>
            <b:Last>Mueller</b:Last>
            <b:First>Andreas</b:First>
          </b:Person>
          <b:Person>
            <b:Last>Grisel</b:Last>
            <b:First>Olivier</b:First>
          </b:Person>
          <b:Person>
            <b:Last>Niculae</b:Last>
            <b:First>Vlad</b:First>
          </b:Person>
          <b:Person>
            <b:Last>Prettenhofer</b:Last>
            <b:First>Peter</b:First>
          </b:Person>
          <b:Person>
            <b:Last>Gramfort</b:Last>
            <b:First>Alexandre</b:First>
          </b:Person>
          <b:Person>
            <b:Last>Grobler</b:Last>
            <b:First>Jaques</b:First>
          </b:Person>
          <b:Person>
            <b:Last>Layton</b:Last>
            <b:First>Robert</b:First>
          </b:Person>
          <b:Person>
            <b:Last>Vanderplas</b:Last>
            <b:First>Jake</b:First>
          </b:Person>
          <b:Person>
            <b:Last>Joly</b:Last>
            <b:First>Arnaud</b:First>
          </b:Person>
          <b:Person>
            <b:Last>Holt</b:Last>
            <b:First>Brian</b:First>
          </b:Person>
          <b:Person>
            <b:Last>Varoquaux</b:Last>
            <b:First>Gaël</b:First>
          </b:Person>
        </b:NameList>
      </b:Author>
    </b:Author>
    <b:RefOrder>1</b:RefOrder>
  </b:Source>
</b:Sources>
</file>

<file path=customXml/itemProps1.xml><?xml version="1.0" encoding="utf-8"?>
<ds:datastoreItem xmlns:ds="http://schemas.openxmlformats.org/officeDocument/2006/customXml" ds:itemID="{68FB4A72-397B-9B41-91B6-E83CFC51C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TechWritingMemo.dotx</Template>
  <TotalTime>28</TotalTime>
  <Pages>2</Pages>
  <Words>388</Words>
  <Characters>2216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Cincinnati</Company>
  <LinksUpToDate>false</LinksUpToDate>
  <CharactersWithSpaces>2599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Tyler (roset3)</dc:creator>
  <cp:keywords/>
  <dc:description/>
  <cp:lastModifiedBy>Rose, Tyler (roset3)</cp:lastModifiedBy>
  <cp:revision>2</cp:revision>
  <dcterms:created xsi:type="dcterms:W3CDTF">2017-12-06T14:54:00Z</dcterms:created>
  <dcterms:modified xsi:type="dcterms:W3CDTF">2017-12-06T22:54:00Z</dcterms:modified>
</cp:coreProperties>
</file>